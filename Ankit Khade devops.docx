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65" w:tblpY="-840"/>
        <w:tblW w:w="112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970"/>
      </w:tblGrid>
      <w:tr w:rsidR="001B2ABD" w14:paraId="40769363" w14:textId="77777777" w:rsidTr="000A340D">
        <w:trPr>
          <w:trHeight w:val="4410"/>
        </w:trPr>
        <w:tc>
          <w:tcPr>
            <w:tcW w:w="3600" w:type="dxa"/>
            <w:vAlign w:val="bottom"/>
          </w:tcPr>
          <w:p w14:paraId="36F5562F" w14:textId="4C185D07" w:rsidR="001B2ABD" w:rsidRDefault="000F2F12" w:rsidP="000F2F12">
            <w:pPr>
              <w:pStyle w:val="Heading3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0F2379C6" wp14:editId="3B082545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73660</wp:posOffset>
                  </wp:positionV>
                  <wp:extent cx="1539240" cy="1441450"/>
                  <wp:effectExtent l="0" t="0" r="3810" b="6350"/>
                  <wp:wrapNone/>
                  <wp:docPr id="457613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61329" name="Picture 457613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ACDFA6" w14:textId="77777777" w:rsidR="002F4E40" w:rsidRDefault="002F4E40" w:rsidP="000F2F12">
            <w:pPr>
              <w:pStyle w:val="Heading3"/>
              <w:rPr>
                <w:rFonts w:ascii="Calibri" w:hAnsi="Calibri" w:cs="Calibri"/>
              </w:rPr>
            </w:pPr>
          </w:p>
          <w:p w14:paraId="6B6B4C85" w14:textId="77777777" w:rsidR="002F4E40" w:rsidRDefault="002F4E40" w:rsidP="000F2F12">
            <w:pPr>
              <w:pStyle w:val="Heading3"/>
              <w:rPr>
                <w:rFonts w:ascii="Calibri" w:hAnsi="Calibri" w:cs="Calibri"/>
              </w:rPr>
            </w:pPr>
          </w:p>
          <w:p w14:paraId="1B27C91B" w14:textId="77777777" w:rsidR="002F4E40" w:rsidRDefault="002F4E40" w:rsidP="000F2F12">
            <w:pPr>
              <w:pStyle w:val="Heading3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101734507"/>
              <w:placeholder>
                <w:docPart w:val="5929328CACA6488F8591681C594A15B8"/>
              </w:placeholder>
              <w:temporary/>
              <w:showingPlcHdr/>
              <w15:appearance w15:val="hidden"/>
            </w:sdtPr>
            <w:sdtContent>
              <w:p w14:paraId="31C195C0" w14:textId="0E638667" w:rsidR="000F2F12" w:rsidRPr="006E3157" w:rsidRDefault="000F2F12" w:rsidP="000F2F12">
                <w:pPr>
                  <w:pStyle w:val="Heading3"/>
                  <w:rPr>
                    <w:rFonts w:ascii="Calibri" w:hAnsi="Calibri" w:cs="Calibri"/>
                  </w:rPr>
                </w:pPr>
                <w:r w:rsidRPr="007E2470">
                  <w:rPr>
                    <w:rFonts w:ascii="Calibri" w:hAnsi="Calibri" w:cs="Calibri"/>
                    <w:color w:val="auto"/>
                    <w:sz w:val="24"/>
                  </w:rPr>
                  <w:t>Contact</w:t>
                </w:r>
              </w:p>
            </w:sdtContent>
          </w:sdt>
          <w:p w14:paraId="6A9AAB88" w14:textId="77777777" w:rsidR="000F2F12" w:rsidRPr="007E2470" w:rsidRDefault="000F2F12" w:rsidP="000F2F12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 xml:space="preserve">Ameerpet Hyderabad </w:t>
            </w:r>
          </w:p>
          <w:p w14:paraId="4AB376DE" w14:textId="77777777" w:rsidR="000F2F12" w:rsidRPr="007E2470" w:rsidRDefault="000F2F12" w:rsidP="000F2F12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>Mobile: +91 8819804235</w:t>
            </w:r>
          </w:p>
          <w:p w14:paraId="395FE646" w14:textId="74F1D9D2" w:rsidR="000F2F12" w:rsidRPr="000F2F12" w:rsidRDefault="000F2F12" w:rsidP="000F2F12">
            <w:proofErr w:type="gramStart"/>
            <w:r w:rsidRPr="007E2470">
              <w:rPr>
                <w:rFonts w:ascii="Calibri" w:hAnsi="Calibri" w:cs="Calibri"/>
                <w:sz w:val="22"/>
              </w:rPr>
              <w:t>Email :</w:t>
            </w:r>
            <w:proofErr w:type="gramEnd"/>
            <w:r w:rsidR="00000000">
              <w:fldChar w:fldCharType="begin"/>
            </w:r>
            <w:r w:rsidR="00000000">
              <w:instrText>HYPERLINK "mailto:ankitkhade012@gmail.com"</w:instrText>
            </w:r>
            <w:r w:rsidR="00000000">
              <w:fldChar w:fldCharType="separate"/>
            </w:r>
            <w:r w:rsidR="002F4E40" w:rsidRPr="007E2470">
              <w:rPr>
                <w:rStyle w:val="Hyperlink"/>
                <w:rFonts w:ascii="Calibri" w:hAnsi="Calibri" w:cs="Calibri"/>
                <w:sz w:val="22"/>
              </w:rPr>
              <w:t>ankitkhade012@gmail.com</w:t>
            </w:r>
            <w:r w:rsidR="00000000">
              <w:rPr>
                <w:rStyle w:val="Hyperlink"/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720" w:type="dxa"/>
          </w:tcPr>
          <w:p w14:paraId="2F11DB74" w14:textId="77777777" w:rsidR="001B2ABD" w:rsidRDefault="001B2ABD" w:rsidP="008751F0">
            <w:pPr>
              <w:tabs>
                <w:tab w:val="left" w:pos="990"/>
              </w:tabs>
            </w:pPr>
          </w:p>
        </w:tc>
        <w:tc>
          <w:tcPr>
            <w:tcW w:w="6970" w:type="dxa"/>
            <w:vAlign w:val="bottom"/>
          </w:tcPr>
          <w:p w14:paraId="08127CC9" w14:textId="77777777" w:rsidR="008751F0" w:rsidRPr="006E3157" w:rsidRDefault="008751F0" w:rsidP="008751F0">
            <w:pPr>
              <w:pStyle w:val="Title"/>
              <w:rPr>
                <w:rFonts w:ascii="Calibri" w:hAnsi="Calibri" w:cs="Calibri"/>
              </w:rPr>
            </w:pPr>
            <w:r w:rsidRPr="006E3157">
              <w:rPr>
                <w:rFonts w:ascii="Calibri" w:hAnsi="Calibri" w:cs="Calibri"/>
              </w:rPr>
              <w:t>ankit khade</w:t>
            </w:r>
          </w:p>
          <w:p w14:paraId="4849D6B4" w14:textId="77777777" w:rsidR="008751F0" w:rsidRPr="002F4E40" w:rsidRDefault="008751F0" w:rsidP="008751F0">
            <w:pPr>
              <w:pStyle w:val="Subtitle"/>
              <w:rPr>
                <w:rFonts w:ascii="Calibri" w:hAnsi="Calibri" w:cs="Calibri"/>
                <w:spacing w:val="0"/>
                <w:w w:val="100"/>
                <w:szCs w:val="32"/>
              </w:rPr>
            </w:pPr>
            <w:proofErr w:type="spellStart"/>
            <w:r w:rsidRPr="005B4A09">
              <w:rPr>
                <w:rFonts w:ascii="Calibri" w:hAnsi="Calibri" w:cs="Calibri"/>
                <w:spacing w:val="0"/>
                <w:w w:val="99"/>
                <w:szCs w:val="32"/>
              </w:rPr>
              <w:t>Devops</w:t>
            </w:r>
            <w:proofErr w:type="spellEnd"/>
            <w:r w:rsidRPr="005B4A09">
              <w:rPr>
                <w:rFonts w:ascii="Calibri" w:hAnsi="Calibri" w:cs="Calibri"/>
                <w:spacing w:val="0"/>
                <w:w w:val="99"/>
                <w:szCs w:val="32"/>
              </w:rPr>
              <w:t xml:space="preserve"> Enginee</w:t>
            </w:r>
            <w:r w:rsidRPr="005B4A09">
              <w:rPr>
                <w:rFonts w:ascii="Calibri" w:hAnsi="Calibri" w:cs="Calibri"/>
                <w:spacing w:val="1"/>
                <w:w w:val="99"/>
                <w:szCs w:val="32"/>
              </w:rPr>
              <w:t>r</w:t>
            </w:r>
          </w:p>
          <w:p w14:paraId="53BE8D42" w14:textId="77777777" w:rsidR="008751F0" w:rsidRPr="006E3157" w:rsidRDefault="008751F0" w:rsidP="008751F0">
            <w:pPr>
              <w:rPr>
                <w:rFonts w:ascii="Calibri" w:hAnsi="Calibri" w:cs="Calibri"/>
              </w:rPr>
            </w:pPr>
          </w:p>
          <w:p w14:paraId="503DFCF6" w14:textId="01BB1A45" w:rsidR="008751F0" w:rsidRPr="002F4E40" w:rsidRDefault="007E3144" w:rsidP="008751F0">
            <w:pPr>
              <w:rPr>
                <w:rFonts w:ascii="Calibri" w:hAnsi="Calibri" w:cs="Calibri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IN"/>
              </w:rPr>
              <w:t>CARRIER</w:t>
            </w:r>
            <w:r w:rsidR="00A92DC7">
              <w:rPr>
                <w:rFonts w:ascii="Calibri" w:hAnsi="Calibri" w:cs="Calibri"/>
                <w:b/>
                <w:bCs/>
                <w:sz w:val="32"/>
                <w:szCs w:val="32"/>
                <w:lang w:val="en-IN"/>
              </w:rPr>
              <w:t xml:space="preserve"> O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en-IN"/>
              </w:rPr>
              <w:t>BJECTIVE</w:t>
            </w:r>
          </w:p>
          <w:p w14:paraId="751E36FD" w14:textId="71861801" w:rsidR="008751F0" w:rsidRPr="002F4E40" w:rsidRDefault="008751F0" w:rsidP="000A340D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F4E40">
              <w:rPr>
                <w:rFonts w:ascii="Calibri" w:eastAsia="Tahoma" w:hAnsi="Calibri" w:cs="Calibri"/>
                <w:color w:val="000000" w:themeColor="text1"/>
                <w:sz w:val="24"/>
                <w:szCs w:val="24"/>
              </w:rPr>
              <w:t>To serve the organization that provides an atmosphere of mutual growth and benefits, where I can show my talent with all my potential and work for the betterment of the company.</w:t>
            </w:r>
          </w:p>
          <w:p w14:paraId="7A98515F" w14:textId="00239E8C" w:rsidR="000A340D" w:rsidRPr="006E3157" w:rsidRDefault="000A340D" w:rsidP="000A340D">
            <w:pPr>
              <w:rPr>
                <w:rFonts w:ascii="Calibri" w:hAnsi="Calibri" w:cs="Calibri"/>
              </w:rPr>
            </w:pPr>
          </w:p>
        </w:tc>
      </w:tr>
      <w:tr w:rsidR="001B2ABD" w14:paraId="2AA20F86" w14:textId="77777777" w:rsidTr="007E2470">
        <w:trPr>
          <w:trHeight w:val="1418"/>
        </w:trPr>
        <w:tc>
          <w:tcPr>
            <w:tcW w:w="3600" w:type="dxa"/>
          </w:tcPr>
          <w:p w14:paraId="1BF0A32E" w14:textId="2CDC78B1" w:rsidR="000A340D" w:rsidRPr="002F4E40" w:rsidRDefault="00000000" w:rsidP="000F2F12">
            <w:pPr>
              <w:pStyle w:val="Heading3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</w:rPr>
                <w:id w:val="1049110328"/>
                <w:placeholder>
                  <w:docPart w:val="9109FB232C44440CAD66F14F3E91246E"/>
                </w:placeholder>
                <w:temporary/>
                <w:showingPlcHdr/>
                <w15:appearance w15:val="hidden"/>
              </w:sdtPr>
              <w:sdtContent>
                <w:r w:rsidR="000A340D" w:rsidRPr="007E2470">
                  <w:rPr>
                    <w:rFonts w:ascii="Calibri" w:hAnsi="Calibri" w:cs="Calibri"/>
                    <w:color w:val="auto"/>
                    <w:sz w:val="24"/>
                  </w:rPr>
                  <w:t>EDUCATION</w:t>
                </w:r>
              </w:sdtContent>
            </w:sdt>
          </w:p>
          <w:p w14:paraId="79B0CA63" w14:textId="77777777" w:rsidR="000A340D" w:rsidRPr="007E3144" w:rsidRDefault="000A340D" w:rsidP="000A340D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7E3144">
              <w:rPr>
                <w:rFonts w:ascii="Calibri" w:hAnsi="Calibri" w:cs="Calibri"/>
                <w:sz w:val="24"/>
                <w:szCs w:val="24"/>
              </w:rPr>
              <w:t>BE (Electrical and electronics engineering)</w:t>
            </w:r>
          </w:p>
          <w:p w14:paraId="0E513E64" w14:textId="77777777" w:rsidR="000A340D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>SISTEC collage RGPV University Bhopal in 2019</w:t>
            </w:r>
          </w:p>
          <w:p w14:paraId="5DD330B5" w14:textId="77777777" w:rsidR="000A340D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 xml:space="preserve">8.16 CGPA </w:t>
            </w:r>
            <w:proofErr w:type="spellStart"/>
            <w:r w:rsidRPr="007E2470">
              <w:rPr>
                <w:rFonts w:ascii="Calibri" w:hAnsi="Calibri" w:cs="Calibri"/>
                <w:sz w:val="22"/>
              </w:rPr>
              <w:t>Honours</w:t>
            </w:r>
            <w:proofErr w:type="spellEnd"/>
          </w:p>
          <w:p w14:paraId="4F60C10D" w14:textId="77777777" w:rsidR="000A340D" w:rsidRPr="002F4E40" w:rsidRDefault="000A340D" w:rsidP="000A340D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2F4E40">
              <w:rPr>
                <w:rFonts w:ascii="Calibri" w:hAnsi="Calibri" w:cs="Calibri"/>
                <w:sz w:val="24"/>
                <w:szCs w:val="24"/>
              </w:rPr>
              <w:t>HSSC</w:t>
            </w:r>
          </w:p>
          <w:p w14:paraId="5372C6B9" w14:textId="77777777" w:rsidR="002F4E40" w:rsidRPr="007E2470" w:rsidRDefault="002F4E40" w:rsidP="002F4E40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 xml:space="preserve">Excellence School </w:t>
            </w:r>
            <w:proofErr w:type="spellStart"/>
            <w:r w:rsidRPr="007E2470">
              <w:rPr>
                <w:rFonts w:ascii="Calibri" w:hAnsi="Calibri" w:cs="Calibri"/>
                <w:sz w:val="22"/>
              </w:rPr>
              <w:t>Multai</w:t>
            </w:r>
            <w:proofErr w:type="spellEnd"/>
          </w:p>
          <w:p w14:paraId="4DDAEAD6" w14:textId="04D52205" w:rsidR="000A340D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>MP B</w:t>
            </w:r>
            <w:r w:rsidR="00580FDB">
              <w:rPr>
                <w:rFonts w:ascii="Calibri" w:hAnsi="Calibri" w:cs="Calibri"/>
                <w:sz w:val="22"/>
              </w:rPr>
              <w:t>oard</w:t>
            </w:r>
            <w:r w:rsidRPr="007E2470">
              <w:rPr>
                <w:rFonts w:ascii="Calibri" w:hAnsi="Calibri" w:cs="Calibri"/>
                <w:sz w:val="22"/>
              </w:rPr>
              <w:t xml:space="preserve"> in 2015</w:t>
            </w:r>
          </w:p>
          <w:p w14:paraId="626FE8C9" w14:textId="77777777" w:rsidR="000A340D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 xml:space="preserve">87 % </w:t>
            </w:r>
          </w:p>
          <w:p w14:paraId="5BAD9EDC" w14:textId="77777777" w:rsidR="000A340D" w:rsidRPr="007E2470" w:rsidRDefault="000A340D" w:rsidP="000A34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E2470">
              <w:rPr>
                <w:rFonts w:ascii="Calibri" w:hAnsi="Calibri" w:cs="Calibri"/>
                <w:b/>
                <w:bCs/>
                <w:sz w:val="24"/>
                <w:szCs w:val="24"/>
              </w:rPr>
              <w:t>HSC</w:t>
            </w:r>
          </w:p>
          <w:p w14:paraId="0A0C2DBB" w14:textId="6EC02351" w:rsidR="002F4E40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>E</w:t>
            </w:r>
            <w:r w:rsidR="002F4E40" w:rsidRPr="007E2470">
              <w:rPr>
                <w:rFonts w:ascii="Calibri" w:hAnsi="Calibri" w:cs="Calibri"/>
                <w:sz w:val="22"/>
              </w:rPr>
              <w:t>xcellence</w:t>
            </w:r>
            <w:r w:rsidRPr="007E2470">
              <w:rPr>
                <w:rFonts w:ascii="Calibri" w:hAnsi="Calibri" w:cs="Calibri"/>
                <w:sz w:val="22"/>
              </w:rPr>
              <w:t xml:space="preserve"> S</w:t>
            </w:r>
            <w:r w:rsidR="002F4E40" w:rsidRPr="007E2470">
              <w:rPr>
                <w:rFonts w:ascii="Calibri" w:hAnsi="Calibri" w:cs="Calibri"/>
                <w:sz w:val="22"/>
              </w:rPr>
              <w:t>chool</w:t>
            </w:r>
            <w:r w:rsidRPr="007E2470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2F4E40" w:rsidRPr="007E2470">
              <w:rPr>
                <w:rFonts w:ascii="Calibri" w:hAnsi="Calibri" w:cs="Calibri"/>
                <w:sz w:val="22"/>
              </w:rPr>
              <w:t>Multai</w:t>
            </w:r>
            <w:proofErr w:type="spellEnd"/>
          </w:p>
          <w:p w14:paraId="2EB43A9C" w14:textId="7B8190C4" w:rsidR="000A340D" w:rsidRPr="007E2470" w:rsidRDefault="000A340D" w:rsidP="000A340D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>MP B</w:t>
            </w:r>
            <w:r w:rsidR="00580FDB">
              <w:rPr>
                <w:rFonts w:ascii="Calibri" w:hAnsi="Calibri" w:cs="Calibri"/>
                <w:sz w:val="22"/>
              </w:rPr>
              <w:t>oard</w:t>
            </w:r>
            <w:r w:rsidRPr="007E2470">
              <w:rPr>
                <w:rFonts w:ascii="Calibri" w:hAnsi="Calibri" w:cs="Calibri"/>
                <w:sz w:val="22"/>
              </w:rPr>
              <w:t xml:space="preserve"> in 201</w:t>
            </w:r>
            <w:r w:rsidR="002F4E40" w:rsidRPr="007E2470">
              <w:rPr>
                <w:rFonts w:ascii="Calibri" w:hAnsi="Calibri" w:cs="Calibri"/>
                <w:sz w:val="22"/>
              </w:rPr>
              <w:t>3</w:t>
            </w:r>
          </w:p>
          <w:p w14:paraId="7355B69D" w14:textId="77777777" w:rsidR="007E2470" w:rsidRDefault="000A340D" w:rsidP="007E2470">
            <w:pPr>
              <w:rPr>
                <w:rFonts w:ascii="Calibri" w:hAnsi="Calibri" w:cs="Calibri"/>
                <w:sz w:val="22"/>
              </w:rPr>
            </w:pPr>
            <w:r w:rsidRPr="007E2470">
              <w:rPr>
                <w:rFonts w:ascii="Calibri" w:hAnsi="Calibri" w:cs="Calibri"/>
                <w:sz w:val="22"/>
              </w:rPr>
              <w:t xml:space="preserve"> 86%</w:t>
            </w:r>
          </w:p>
          <w:p w14:paraId="5CAE28D9" w14:textId="00CA7E23" w:rsidR="006E3157" w:rsidRPr="007E2470" w:rsidRDefault="009F2B8E" w:rsidP="007E247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E2470">
              <w:rPr>
                <w:rFonts w:ascii="Calibri" w:hAnsi="Calibri" w:cs="Calibri"/>
                <w:b/>
                <w:bCs/>
                <w:sz w:val="28"/>
                <w:szCs w:val="28"/>
              </w:rPr>
              <w:t>LANGUAGE</w:t>
            </w:r>
          </w:p>
          <w:p w14:paraId="5104A7BA" w14:textId="2E115912" w:rsidR="009F2B8E" w:rsidRPr="007E3144" w:rsidRDefault="009F2B8E" w:rsidP="009F2B8E">
            <w:pPr>
              <w:rPr>
                <w:rFonts w:ascii="Calibri" w:hAnsi="Calibri" w:cs="Calibri"/>
                <w:sz w:val="22"/>
              </w:rPr>
            </w:pPr>
            <w:r w:rsidRPr="007E3144">
              <w:rPr>
                <w:rFonts w:ascii="Calibri" w:hAnsi="Calibri" w:cs="Calibri"/>
                <w:sz w:val="22"/>
              </w:rPr>
              <w:t>English</w:t>
            </w:r>
          </w:p>
          <w:p w14:paraId="1BC1073F" w14:textId="7A54A309" w:rsidR="009F2B8E" w:rsidRPr="007E3144" w:rsidRDefault="009F2B8E" w:rsidP="009F2B8E">
            <w:pPr>
              <w:rPr>
                <w:rFonts w:ascii="Calibri" w:hAnsi="Calibri" w:cs="Calibri"/>
                <w:sz w:val="22"/>
              </w:rPr>
            </w:pPr>
            <w:r w:rsidRPr="007E3144">
              <w:rPr>
                <w:rFonts w:ascii="Calibri" w:hAnsi="Calibri" w:cs="Calibri"/>
                <w:sz w:val="22"/>
              </w:rPr>
              <w:t xml:space="preserve">Hindi </w:t>
            </w:r>
          </w:p>
          <w:p w14:paraId="3E1BBE7E" w14:textId="77777777" w:rsidR="007E2470" w:rsidRDefault="009F2B8E" w:rsidP="007E2470">
            <w:pPr>
              <w:rPr>
                <w:rFonts w:ascii="Calibri" w:hAnsi="Calibri" w:cs="Calibri"/>
                <w:sz w:val="22"/>
              </w:rPr>
            </w:pPr>
            <w:r w:rsidRPr="007E3144">
              <w:rPr>
                <w:rFonts w:ascii="Calibri" w:hAnsi="Calibri" w:cs="Calibri"/>
                <w:sz w:val="22"/>
              </w:rPr>
              <w:t>Marathi</w:t>
            </w:r>
          </w:p>
          <w:p w14:paraId="4BD29446" w14:textId="77777777" w:rsidR="007E3144" w:rsidRPr="007E3144" w:rsidRDefault="007E3144" w:rsidP="007E2470">
            <w:pPr>
              <w:rPr>
                <w:rFonts w:ascii="Calibri" w:hAnsi="Calibri" w:cs="Calibri"/>
                <w:sz w:val="22"/>
              </w:rPr>
            </w:pPr>
          </w:p>
          <w:p w14:paraId="7BBAC8C6" w14:textId="7CD0228F" w:rsidR="007E2470" w:rsidRPr="007E2470" w:rsidRDefault="007E3144" w:rsidP="007E247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ahoma" w:hAnsi="Calibri" w:cs="Calibri"/>
                <w:b/>
                <w:bCs/>
                <w:sz w:val="28"/>
                <w:szCs w:val="28"/>
              </w:rPr>
              <w:t>CERTIFICATE</w:t>
            </w:r>
          </w:p>
          <w:p w14:paraId="04D9D7FC" w14:textId="343F9D43" w:rsidR="007E3144" w:rsidRPr="007E3144" w:rsidRDefault="007E2470" w:rsidP="007E2470">
            <w:pPr>
              <w:rPr>
                <w:sz w:val="22"/>
              </w:rPr>
            </w:pPr>
            <w:proofErr w:type="spellStart"/>
            <w:r w:rsidRPr="007E3144">
              <w:rPr>
                <w:sz w:val="22"/>
              </w:rPr>
              <w:t>Devops</w:t>
            </w:r>
            <w:proofErr w:type="spellEnd"/>
            <w:r w:rsidRPr="007E3144">
              <w:rPr>
                <w:sz w:val="22"/>
              </w:rPr>
              <w:t xml:space="preserve"> </w:t>
            </w:r>
            <w:proofErr w:type="gramStart"/>
            <w:r w:rsidRPr="007E3144">
              <w:rPr>
                <w:sz w:val="22"/>
              </w:rPr>
              <w:t>Training :</w:t>
            </w:r>
            <w:proofErr w:type="gramEnd"/>
            <w:r w:rsidRPr="007E3144">
              <w:rPr>
                <w:sz w:val="22"/>
              </w:rPr>
              <w:t xml:space="preserve"> </w:t>
            </w:r>
            <w:proofErr w:type="spellStart"/>
            <w:r w:rsidRPr="007E3144">
              <w:rPr>
                <w:sz w:val="22"/>
              </w:rPr>
              <w:t>Intell</w:t>
            </w:r>
            <w:proofErr w:type="spellEnd"/>
            <w:r w:rsidR="00115F52" w:rsidRPr="007E3144">
              <w:rPr>
                <w:sz w:val="22"/>
              </w:rPr>
              <w:t xml:space="preserve"> IQ</w:t>
            </w:r>
            <w:r w:rsidRPr="007E3144">
              <w:rPr>
                <w:sz w:val="22"/>
              </w:rPr>
              <w:t xml:space="preserve"> IT </w:t>
            </w:r>
            <w:r w:rsidR="00115F52" w:rsidRPr="007E3144">
              <w:rPr>
                <w:sz w:val="22"/>
              </w:rPr>
              <w:t>(</w:t>
            </w:r>
            <w:r w:rsidRPr="007E3144">
              <w:rPr>
                <w:sz w:val="22"/>
              </w:rPr>
              <w:t>Hyderabad</w:t>
            </w:r>
            <w:r w:rsidR="00115F52" w:rsidRPr="007E3144">
              <w:rPr>
                <w:sz w:val="22"/>
              </w:rPr>
              <w:t>)</w:t>
            </w:r>
          </w:p>
          <w:p w14:paraId="392F6404" w14:textId="54E019BC" w:rsidR="009F2B8E" w:rsidRPr="007E2470" w:rsidRDefault="009F2B8E" w:rsidP="000F2F12">
            <w:pPr>
              <w:pStyle w:val="Heading3"/>
              <w:rPr>
                <w:rFonts w:ascii="Calibri" w:hAnsi="Calibri" w:cs="Calibri"/>
                <w:color w:val="auto"/>
                <w:szCs w:val="28"/>
              </w:rPr>
            </w:pPr>
            <w:r w:rsidRPr="007E2470">
              <w:rPr>
                <w:rFonts w:ascii="Calibri" w:hAnsi="Calibri" w:cs="Calibri"/>
                <w:color w:val="auto"/>
                <w:szCs w:val="28"/>
              </w:rPr>
              <w:t xml:space="preserve">PERSONAL DETAILS </w:t>
            </w:r>
          </w:p>
          <w:p w14:paraId="2A3FA453" w14:textId="225909B5" w:rsidR="000F2F12" w:rsidRPr="007E2470" w:rsidRDefault="009F2B8E" w:rsidP="007E2470">
            <w:pPr>
              <w:spacing w:after="248" w:line="246" w:lineRule="auto"/>
              <w:ind w:right="-15"/>
              <w:rPr>
                <w:rFonts w:ascii="Calibri" w:eastAsia="Tahoma" w:hAnsi="Calibri" w:cs="Calibri"/>
                <w:sz w:val="22"/>
              </w:rPr>
            </w:pPr>
            <w:r w:rsidRPr="007E2470">
              <w:rPr>
                <w:rFonts w:ascii="Calibri" w:eastAsia="Tahoma" w:hAnsi="Calibri" w:cs="Calibri"/>
                <w:sz w:val="22"/>
              </w:rPr>
              <w:t>Father’s Name - Mr. Shankar</w:t>
            </w:r>
            <w:r w:rsidR="007E2470" w:rsidRPr="007E2470">
              <w:rPr>
                <w:rFonts w:ascii="Calibri" w:eastAsia="Tahoma" w:hAnsi="Calibri" w:cs="Calibri"/>
                <w:sz w:val="22"/>
              </w:rPr>
              <w:t xml:space="preserve"> </w:t>
            </w:r>
            <w:r w:rsidRPr="007E2470">
              <w:rPr>
                <w:rFonts w:ascii="Calibri" w:eastAsia="Tahoma" w:hAnsi="Calibri" w:cs="Calibri"/>
                <w:sz w:val="22"/>
              </w:rPr>
              <w:t>khade Date of Birth   - 31 July1997</w:t>
            </w:r>
            <w:r w:rsidR="007E2470">
              <w:rPr>
                <w:rFonts w:ascii="Calibri" w:eastAsia="Tahoma" w:hAnsi="Calibri" w:cs="Calibri"/>
                <w:sz w:val="22"/>
              </w:rPr>
              <w:t xml:space="preserve"> </w:t>
            </w:r>
            <w:r w:rsidRPr="007E2470">
              <w:rPr>
                <w:rFonts w:ascii="Calibri" w:eastAsia="Tahoma" w:hAnsi="Calibri" w:cs="Calibri"/>
                <w:sz w:val="22"/>
              </w:rPr>
              <w:t xml:space="preserve">Permanent Address: Indira Gandhi ward </w:t>
            </w:r>
            <w:proofErr w:type="spellStart"/>
            <w:r w:rsidRPr="007E2470">
              <w:rPr>
                <w:rFonts w:ascii="Calibri" w:eastAsia="Tahoma" w:hAnsi="Calibri" w:cs="Calibri"/>
                <w:sz w:val="22"/>
              </w:rPr>
              <w:t>Multai</w:t>
            </w:r>
            <w:proofErr w:type="spellEnd"/>
            <w:r w:rsidRPr="007E2470">
              <w:rPr>
                <w:rFonts w:ascii="Calibri" w:eastAsia="Tahoma" w:hAnsi="Calibri" w:cs="Calibri"/>
                <w:sz w:val="22"/>
              </w:rPr>
              <w:t xml:space="preserve">, Madya Pradesh </w:t>
            </w:r>
          </w:p>
          <w:p w14:paraId="4BE4345E" w14:textId="5DE9FFA1" w:rsidR="004D3011" w:rsidRPr="007E2470" w:rsidRDefault="00000000" w:rsidP="008751F0">
            <w:pPr>
              <w:pStyle w:val="Heading3"/>
              <w:rPr>
                <w:rFonts w:ascii="Calibri" w:hAnsi="Calibri" w:cs="Calibri"/>
                <w:color w:val="auto"/>
                <w:sz w:val="24"/>
              </w:rPr>
            </w:pPr>
            <w:sdt>
              <w:sdtPr>
                <w:rPr>
                  <w:rFonts w:ascii="Calibri" w:hAnsi="Calibri" w:cs="Calibri"/>
                  <w:color w:val="auto"/>
                </w:rPr>
                <w:id w:val="-1444214663"/>
                <w:placeholder>
                  <w:docPart w:val="FC826FD9DF8949B6810EDCAC9BDC2AE2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CB0055" w:rsidRPr="007E2470">
                  <w:rPr>
                    <w:rFonts w:ascii="Calibri" w:hAnsi="Calibri" w:cs="Calibri"/>
                    <w:color w:val="auto"/>
                    <w:sz w:val="24"/>
                  </w:rPr>
                  <w:t>Hobbies</w:t>
                </w:r>
              </w:sdtContent>
            </w:sdt>
          </w:p>
          <w:p w14:paraId="0CB9E513" w14:textId="46649109" w:rsidR="004D3011" w:rsidRPr="007E2470" w:rsidRDefault="006E3157" w:rsidP="008751F0">
            <w:pPr>
              <w:rPr>
                <w:rFonts w:ascii="Calibri" w:hAnsi="Calibri" w:cs="Calibri"/>
                <w:sz w:val="24"/>
                <w:szCs w:val="24"/>
              </w:rPr>
            </w:pPr>
            <w:r w:rsidRPr="007E2470">
              <w:rPr>
                <w:rFonts w:ascii="Calibri" w:hAnsi="Calibri" w:cs="Calibri"/>
                <w:sz w:val="24"/>
                <w:szCs w:val="24"/>
              </w:rPr>
              <w:t>Watching movies</w:t>
            </w:r>
          </w:p>
          <w:p w14:paraId="48EA75C6" w14:textId="4E9323A8" w:rsidR="004D3011" w:rsidRPr="005B4A09" w:rsidRDefault="006E3157" w:rsidP="008751F0">
            <w:pPr>
              <w:rPr>
                <w:rFonts w:ascii="Calibri" w:hAnsi="Calibri" w:cs="Calibri"/>
                <w:sz w:val="24"/>
                <w:szCs w:val="24"/>
              </w:rPr>
            </w:pPr>
            <w:r w:rsidRPr="007E2470">
              <w:rPr>
                <w:rFonts w:ascii="Calibri" w:hAnsi="Calibri" w:cs="Calibri"/>
                <w:sz w:val="24"/>
                <w:szCs w:val="24"/>
              </w:rPr>
              <w:t xml:space="preserve">Reading book </w:t>
            </w:r>
            <w:r w:rsidR="005B4A0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20" w:type="dxa"/>
          </w:tcPr>
          <w:p w14:paraId="65B4FB61" w14:textId="77777777" w:rsidR="001B2ABD" w:rsidRDefault="001B2ABD" w:rsidP="008751F0">
            <w:pPr>
              <w:tabs>
                <w:tab w:val="left" w:pos="990"/>
              </w:tabs>
            </w:pPr>
          </w:p>
        </w:tc>
        <w:tc>
          <w:tcPr>
            <w:tcW w:w="6970" w:type="dxa"/>
          </w:tcPr>
          <w:p w14:paraId="0D46E9A5" w14:textId="2F8CB325" w:rsidR="000A340D" w:rsidRPr="002F4E40" w:rsidRDefault="007E3144" w:rsidP="000A340D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skills</w:t>
            </w:r>
          </w:p>
          <w:p w14:paraId="70B1A47C" w14:textId="10F2E7E4" w:rsidR="000A340D" w:rsidRPr="002F4E40" w:rsidRDefault="000A340D" w:rsidP="006E3157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Docker Products</w:t>
            </w:r>
            <w:r w:rsidR="006E3157" w:rsidRPr="002F4E40">
              <w:rPr>
                <w:rFonts w:ascii="Calibri" w:hAnsi="Calibri" w:cs="Calibri"/>
              </w:rPr>
              <w:t xml:space="preserve">              </w:t>
            </w:r>
            <w:r w:rsidRPr="002F4E40">
              <w:rPr>
                <w:rStyle w:val="badword"/>
                <w:rFonts w:ascii="Calibri" w:hAnsi="Calibri" w:cs="Calibri"/>
              </w:rPr>
              <w:t>Ansible</w:t>
            </w:r>
            <w:r w:rsidRPr="002F4E40">
              <w:rPr>
                <w:rFonts w:ascii="Calibri" w:hAnsi="Calibri" w:cs="Calibri"/>
              </w:rPr>
              <w:t>.</w:t>
            </w:r>
          </w:p>
          <w:p w14:paraId="21A3205D" w14:textId="50CDBB52" w:rsidR="000A340D" w:rsidRPr="002F4E40" w:rsidRDefault="000A340D" w:rsidP="006E3157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Jenkins</w:t>
            </w:r>
            <w:r w:rsidR="006E3157" w:rsidRPr="002F4E40">
              <w:rPr>
                <w:rFonts w:ascii="Calibri" w:hAnsi="Calibri" w:cs="Calibri"/>
              </w:rPr>
              <w:t xml:space="preserve">                             </w:t>
            </w:r>
            <w:r w:rsidR="00580FDB">
              <w:rPr>
                <w:rFonts w:ascii="Calibri" w:hAnsi="Calibri" w:cs="Calibri"/>
              </w:rPr>
              <w:t xml:space="preserve"> </w:t>
            </w:r>
            <w:r w:rsidR="007E3144">
              <w:rPr>
                <w:rFonts w:ascii="Calibri" w:hAnsi="Calibri" w:cs="Calibri"/>
              </w:rPr>
              <w:t xml:space="preserve"> </w:t>
            </w:r>
            <w:r w:rsidRPr="002F4E40">
              <w:rPr>
                <w:rFonts w:ascii="Calibri" w:hAnsi="Calibri" w:cs="Calibri"/>
              </w:rPr>
              <w:t>Kubernetes.</w:t>
            </w:r>
          </w:p>
          <w:p w14:paraId="1C62A044" w14:textId="4B1ADB72" w:rsidR="006E3157" w:rsidRPr="002F4E40" w:rsidRDefault="006E3157" w:rsidP="006E3157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 xml:space="preserve">Git                                     </w:t>
            </w:r>
            <w:r w:rsidR="00580FDB">
              <w:rPr>
                <w:rFonts w:ascii="Calibri" w:hAnsi="Calibri" w:cs="Calibri"/>
              </w:rPr>
              <w:t xml:space="preserve"> </w:t>
            </w:r>
            <w:r w:rsidR="000A340D" w:rsidRPr="002F4E40">
              <w:rPr>
                <w:rFonts w:ascii="Calibri" w:hAnsi="Calibri" w:cs="Calibri"/>
              </w:rPr>
              <w:t>Amazon Web Services (AWS).</w:t>
            </w:r>
            <w:r w:rsidRPr="002F4E40">
              <w:rPr>
                <w:rFonts w:ascii="Calibri" w:hAnsi="Calibri" w:cs="Calibri"/>
              </w:rPr>
              <w:t xml:space="preserve">  </w:t>
            </w:r>
          </w:p>
          <w:p w14:paraId="187EBC79" w14:textId="60617CD4" w:rsidR="000A340D" w:rsidRPr="002F4E40" w:rsidRDefault="000A340D" w:rsidP="006E3157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Linux</w:t>
            </w:r>
            <w:r w:rsidR="006E3157" w:rsidRPr="002F4E40">
              <w:rPr>
                <w:rFonts w:ascii="Calibri" w:hAnsi="Calibri" w:cs="Calibri"/>
              </w:rPr>
              <w:t xml:space="preserve">                                 </w:t>
            </w:r>
            <w:r w:rsidR="00580FDB">
              <w:rPr>
                <w:rFonts w:ascii="Calibri" w:hAnsi="Calibri" w:cs="Calibri"/>
              </w:rPr>
              <w:t xml:space="preserve"> </w:t>
            </w:r>
            <w:r w:rsidRPr="002F4E40">
              <w:rPr>
                <w:rFonts w:ascii="Calibri" w:hAnsi="Calibri" w:cs="Calibri"/>
              </w:rPr>
              <w:t>python Core And advanced</w:t>
            </w:r>
            <w:r w:rsidR="006E3157" w:rsidRPr="002F4E40">
              <w:rPr>
                <w:rFonts w:ascii="Calibri" w:hAnsi="Calibri" w:cs="Calibri"/>
              </w:rPr>
              <w:t xml:space="preserve">                  </w:t>
            </w:r>
            <w:r w:rsidR="002F4E40">
              <w:rPr>
                <w:rFonts w:ascii="Calibri" w:hAnsi="Calibri" w:cs="Calibri"/>
              </w:rPr>
              <w:t xml:space="preserve">             </w:t>
            </w:r>
            <w:r w:rsidR="006E3157" w:rsidRPr="002F4E40">
              <w:rPr>
                <w:rFonts w:ascii="Calibri" w:hAnsi="Calibri" w:cs="Calibri"/>
              </w:rPr>
              <w:t xml:space="preserve">C </w:t>
            </w:r>
            <w:r w:rsidRPr="002F4E40">
              <w:rPr>
                <w:rFonts w:ascii="Calibri" w:hAnsi="Calibri" w:cs="Calibri"/>
              </w:rPr>
              <w:t>programming</w:t>
            </w:r>
            <w:r w:rsidR="006E3157" w:rsidRPr="002F4E40">
              <w:rPr>
                <w:rFonts w:ascii="Calibri" w:hAnsi="Calibri" w:cs="Calibri"/>
              </w:rPr>
              <w:t xml:space="preserve">                </w:t>
            </w:r>
            <w:r w:rsidRPr="002F4E40">
              <w:rPr>
                <w:rFonts w:ascii="Calibri" w:hAnsi="Calibri" w:cs="Calibri"/>
              </w:rPr>
              <w:t>Networking TCP/IP</w:t>
            </w:r>
          </w:p>
          <w:p w14:paraId="5EA6B1FB" w14:textId="4FA8A1FB" w:rsidR="000A340D" w:rsidRPr="006E3157" w:rsidRDefault="00000000" w:rsidP="000A340D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  <w:sz w:val="32"/>
                  <w:szCs w:val="32"/>
                </w:rPr>
                <w:id w:val="1001553383"/>
                <w:placeholder>
                  <w:docPart w:val="3EE8250986D64202ABA2D0A31A6BEDA7"/>
                </w:placeholder>
                <w:temporary/>
                <w:showingPlcHdr/>
                <w15:appearance w15:val="hidden"/>
              </w:sdtPr>
              <w:sdtEndPr>
                <w:rPr>
                  <w:sz w:val="22"/>
                  <w:szCs w:val="26"/>
                </w:rPr>
              </w:sdtEndPr>
              <w:sdtContent>
                <w:r w:rsidR="00036450" w:rsidRPr="002F4E40">
                  <w:rPr>
                    <w:rFonts w:ascii="Calibri" w:hAnsi="Calibri" w:cs="Calibri"/>
                    <w:sz w:val="32"/>
                    <w:szCs w:val="32"/>
                  </w:rPr>
                  <w:t>WORK EXPERIENCE</w:t>
                </w:r>
              </w:sdtContent>
            </w:sdt>
            <w:r w:rsidR="007E3144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  <w:p w14:paraId="2585D3F6" w14:textId="2057E9A3" w:rsidR="008751F0" w:rsidRPr="002F4E40" w:rsidRDefault="008751F0" w:rsidP="008751F0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F4E40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>Trimax</w:t>
            </w:r>
            <w:proofErr w:type="spellEnd"/>
            <w:r w:rsidRPr="002F4E40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 IT Infrastructure &amp; services Ltd</w:t>
            </w:r>
            <w:r w:rsidRPr="002F4E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F4E40">
              <w:rPr>
                <w:rFonts w:ascii="Calibri" w:hAnsi="Calibri" w:cs="Calibri"/>
                <w:sz w:val="24"/>
                <w:szCs w:val="24"/>
              </w:rPr>
              <w:t>as</w:t>
            </w:r>
            <w:r w:rsidR="00036450" w:rsidRPr="002F4E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F4E40">
              <w:rPr>
                <w:rFonts w:ascii="Calibri" w:hAnsi="Calibri" w:cs="Calibri"/>
                <w:sz w:val="24"/>
                <w:szCs w:val="24"/>
              </w:rPr>
              <w:t>N</w:t>
            </w:r>
            <w:r w:rsidR="007E3144">
              <w:rPr>
                <w:rFonts w:ascii="Calibri" w:hAnsi="Calibri" w:cs="Calibri"/>
                <w:sz w:val="24"/>
                <w:szCs w:val="24"/>
              </w:rPr>
              <w:t>etwork</w:t>
            </w:r>
            <w:r w:rsidRPr="002F4E40">
              <w:rPr>
                <w:rFonts w:ascii="Calibri" w:hAnsi="Calibri" w:cs="Calibri"/>
                <w:sz w:val="24"/>
                <w:szCs w:val="24"/>
              </w:rPr>
              <w:t xml:space="preserve"> E</w:t>
            </w:r>
            <w:r w:rsidR="007E3144">
              <w:rPr>
                <w:rFonts w:ascii="Calibri" w:hAnsi="Calibri" w:cs="Calibri"/>
                <w:sz w:val="24"/>
                <w:szCs w:val="24"/>
              </w:rPr>
              <w:t>ngineer</w:t>
            </w:r>
          </w:p>
          <w:p w14:paraId="7981BA65" w14:textId="165D1E8B" w:rsidR="00036450" w:rsidRPr="002F4E40" w:rsidRDefault="000A340D" w:rsidP="000A340D">
            <w:pPr>
              <w:rPr>
                <w:rFonts w:ascii="Calibri" w:hAnsi="Calibri" w:cs="Calibri"/>
                <w:sz w:val="24"/>
                <w:szCs w:val="24"/>
              </w:rPr>
            </w:pPr>
            <w:r w:rsidRPr="002F4E40">
              <w:rPr>
                <w:rFonts w:ascii="Calibri" w:hAnsi="Calibri" w:cs="Calibri"/>
                <w:sz w:val="24"/>
                <w:szCs w:val="24"/>
              </w:rPr>
              <w:t>Sep 2019 to oct 2021</w:t>
            </w:r>
          </w:p>
          <w:p w14:paraId="119589EA" w14:textId="436E3745" w:rsidR="004D3011" w:rsidRPr="002F4E40" w:rsidRDefault="000A340D" w:rsidP="008751F0">
            <w:pPr>
              <w:rPr>
                <w:rFonts w:ascii="Calibri" w:hAnsi="Calibri" w:cs="Calibri"/>
                <w:sz w:val="24"/>
                <w:szCs w:val="24"/>
              </w:rPr>
            </w:pPr>
            <w:r w:rsidRPr="002F4E40"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  <w:t>Location</w:t>
            </w:r>
            <w:r w:rsidRPr="002F4E40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: National Informatics Centre Raipur</w:t>
            </w:r>
            <w:r w:rsidRPr="002F4E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F4E40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Chhattisgarh</w:t>
            </w:r>
            <w:r w:rsidRPr="002F4E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36450" w:rsidRPr="002F4E40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5C7DE06B" w14:textId="119347AF" w:rsidR="000A340D" w:rsidRPr="002F4E40" w:rsidRDefault="000A340D" w:rsidP="000A340D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 xml:space="preserve">TCP/IP, VLAN, Switch </w:t>
            </w:r>
            <w:r w:rsidR="00115F52">
              <w:rPr>
                <w:rFonts w:ascii="Calibri" w:hAnsi="Calibri" w:cs="Calibri"/>
              </w:rPr>
              <w:t>M</w:t>
            </w:r>
            <w:r w:rsidRPr="002F4E40">
              <w:rPr>
                <w:rFonts w:ascii="Calibri" w:hAnsi="Calibri" w:cs="Calibri"/>
              </w:rPr>
              <w:t>anager.</w:t>
            </w:r>
          </w:p>
          <w:p w14:paraId="64174841" w14:textId="77777777" w:rsidR="000A340D" w:rsidRPr="002F4E40" w:rsidRDefault="000A340D" w:rsidP="000A340D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Provided network support services for devices such as hubs, bridges, routers, and other hardware.</w:t>
            </w:r>
          </w:p>
          <w:p w14:paraId="4C7CE7AE" w14:textId="07B54433" w:rsidR="000A340D" w:rsidRPr="002F4E40" w:rsidRDefault="000A340D" w:rsidP="000A340D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Firewall Security, Providing IP Address.</w:t>
            </w:r>
          </w:p>
          <w:p w14:paraId="6ED0E83B" w14:textId="57BF8448" w:rsidR="000A340D" w:rsidRPr="002F4E40" w:rsidRDefault="000A340D" w:rsidP="000A340D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Managing and conduct video conferencing Service which provided by NIC in all districts.</w:t>
            </w:r>
          </w:p>
          <w:p w14:paraId="670F8865" w14:textId="0CA7A0CB" w:rsidR="000A340D" w:rsidRPr="007E2470" w:rsidRDefault="007E3144" w:rsidP="007E2470">
            <w:pPr>
              <w:pStyle w:val="Heading1"/>
              <w:shd w:val="clear" w:color="auto" w:fill="FFFFFF"/>
              <w:spacing w:before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ACCOMPLISHMENT</w:t>
            </w:r>
            <w:r w:rsidR="006E3157" w:rsidRPr="002F4E40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</w:p>
          <w:p w14:paraId="58473757" w14:textId="7AD966D6" w:rsidR="000A340D" w:rsidRPr="002F4E40" w:rsidRDefault="000A340D" w:rsidP="00655802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 xml:space="preserve">GSM based motor </w:t>
            </w:r>
            <w:r w:rsidR="00115F52">
              <w:rPr>
                <w:rFonts w:ascii="Calibri" w:hAnsi="Calibri" w:cs="Calibri"/>
              </w:rPr>
              <w:t>c</w:t>
            </w:r>
            <w:r w:rsidRPr="002F4E40">
              <w:rPr>
                <w:rFonts w:ascii="Calibri" w:hAnsi="Calibri" w:cs="Calibri"/>
              </w:rPr>
              <w:t xml:space="preserve">ontroller&amp; </w:t>
            </w:r>
            <w:r w:rsidR="00115F52">
              <w:rPr>
                <w:rFonts w:ascii="Calibri" w:hAnsi="Calibri" w:cs="Calibri"/>
              </w:rPr>
              <w:t>p</w:t>
            </w:r>
            <w:r w:rsidRPr="002F4E40">
              <w:rPr>
                <w:rFonts w:ascii="Calibri" w:hAnsi="Calibri" w:cs="Calibri"/>
              </w:rPr>
              <w:t>rotection system</w:t>
            </w:r>
          </w:p>
          <w:p w14:paraId="3F22E903" w14:textId="68C96B24" w:rsidR="000A340D" w:rsidRPr="002F4E40" w:rsidRDefault="000A340D" w:rsidP="00655802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 xml:space="preserve">It is GSM based </w:t>
            </w:r>
            <w:r w:rsidR="00115F52">
              <w:rPr>
                <w:rFonts w:ascii="Calibri" w:hAnsi="Calibri" w:cs="Calibri"/>
              </w:rPr>
              <w:t xml:space="preserve">system which are </w:t>
            </w:r>
            <w:r w:rsidRPr="002F4E40">
              <w:rPr>
                <w:rFonts w:ascii="Calibri" w:hAnsi="Calibri" w:cs="Calibri"/>
              </w:rPr>
              <w:t>turns on the motor and turns off the motor</w:t>
            </w:r>
            <w:r w:rsidR="00115F52">
              <w:rPr>
                <w:rFonts w:ascii="Calibri" w:hAnsi="Calibri" w:cs="Calibri"/>
              </w:rPr>
              <w:t>.</w:t>
            </w:r>
          </w:p>
          <w:p w14:paraId="3951E87D" w14:textId="72A3CF29" w:rsidR="000A340D" w:rsidRPr="002F4E40" w:rsidRDefault="000A340D" w:rsidP="00655802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The project is to develop a wireless control in industry, irrigation, home application</w:t>
            </w:r>
            <w:r w:rsidR="00115F52">
              <w:rPr>
                <w:rFonts w:ascii="Calibri" w:hAnsi="Calibri" w:cs="Calibri"/>
              </w:rPr>
              <w:t>.</w:t>
            </w:r>
          </w:p>
          <w:p w14:paraId="1650D96E" w14:textId="77777777" w:rsidR="000A340D" w:rsidRPr="002F4E40" w:rsidRDefault="000A340D" w:rsidP="00655802">
            <w:pPr>
              <w:pStyle w:val="public-draftstyledefault-unorderedlist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2F4E40">
              <w:rPr>
                <w:rFonts w:ascii="Calibri" w:hAnsi="Calibri" w:cs="Calibri"/>
              </w:rPr>
              <w:t>It is also a protection system like overheating and over voltage</w:t>
            </w:r>
          </w:p>
          <w:p w14:paraId="3A3371EB" w14:textId="7A55A070" w:rsidR="007E2470" w:rsidRPr="007E3144" w:rsidRDefault="007E3144" w:rsidP="007E2470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eastAsia="Tahoma" w:hAnsi="Calibri" w:cs="Calibri"/>
                <w:b/>
                <w:sz w:val="28"/>
                <w:szCs w:val="28"/>
              </w:rPr>
            </w:pPr>
            <w:r w:rsidRPr="007E3144">
              <w:rPr>
                <w:rFonts w:ascii="Calibri" w:eastAsia="Tahoma" w:hAnsi="Calibri" w:cs="Calibri"/>
                <w:b/>
                <w:sz w:val="28"/>
                <w:szCs w:val="28"/>
              </w:rPr>
              <w:t>ACHIVEMENTS</w:t>
            </w:r>
          </w:p>
          <w:p w14:paraId="393F5A6A" w14:textId="77777777" w:rsidR="00580FDB" w:rsidRDefault="00115F52" w:rsidP="007E2470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eastAsia="Tahoma" w:hAnsi="Calibri" w:cs="Calibri"/>
              </w:rPr>
            </w:pPr>
            <w:r w:rsidRPr="00115F52">
              <w:rPr>
                <w:rFonts w:ascii="Calibri" w:eastAsia="Tahoma" w:hAnsi="Calibri" w:cs="Calibri"/>
                <w:b/>
              </w:rPr>
              <w:t xml:space="preserve">Top </w:t>
            </w:r>
            <w:proofErr w:type="gramStart"/>
            <w:r w:rsidRPr="00115F52">
              <w:rPr>
                <w:rFonts w:ascii="Calibri" w:eastAsia="Tahoma" w:hAnsi="Calibri" w:cs="Calibri"/>
                <w:b/>
              </w:rPr>
              <w:t>Ranker</w:t>
            </w:r>
            <w:r>
              <w:rPr>
                <w:rFonts w:ascii="Calibri" w:eastAsia="Tahoma" w:hAnsi="Calibri" w:cs="Calibri"/>
                <w:b/>
              </w:rPr>
              <w:t xml:space="preserve"> :</w:t>
            </w:r>
            <w:proofErr w:type="gramEnd"/>
            <w:r>
              <w:rPr>
                <w:rFonts w:ascii="Calibri" w:eastAsia="Tahoma" w:hAnsi="Calibri" w:cs="Calibri"/>
                <w:b/>
              </w:rPr>
              <w:t xml:space="preserve"> </w:t>
            </w:r>
            <w:r w:rsidR="009F2B8E" w:rsidRPr="007E2470">
              <w:rPr>
                <w:rFonts w:ascii="Calibri" w:eastAsia="Tahoma" w:hAnsi="Calibri" w:cs="Calibri"/>
              </w:rPr>
              <w:t>Received incentive prize from chief minister of Madhy</w:t>
            </w:r>
            <w:r w:rsidR="00580FDB">
              <w:rPr>
                <w:rFonts w:ascii="Calibri" w:eastAsia="Tahoma" w:hAnsi="Calibri" w:cs="Calibri"/>
              </w:rPr>
              <w:t xml:space="preserve">a </w:t>
            </w:r>
          </w:p>
          <w:p w14:paraId="7296D541" w14:textId="4B37BBF1" w:rsidR="007E2470" w:rsidRPr="00580FDB" w:rsidRDefault="00580FDB" w:rsidP="007E2470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eastAsia="Tahoma" w:hAnsi="Calibri" w:cs="Calibri"/>
              </w:rPr>
            </w:pPr>
            <w:proofErr w:type="spellStart"/>
            <w:r>
              <w:rPr>
                <w:rFonts w:ascii="Calibri" w:eastAsia="Tahoma" w:hAnsi="Calibri" w:cs="Calibri"/>
              </w:rPr>
              <w:t>p</w:t>
            </w:r>
            <w:r w:rsidR="009F2B8E" w:rsidRPr="007E2470">
              <w:rPr>
                <w:rFonts w:ascii="Calibri" w:eastAsia="Tahoma" w:hAnsi="Calibri" w:cs="Calibri"/>
              </w:rPr>
              <w:t>radesh</w:t>
            </w:r>
            <w:proofErr w:type="spellEnd"/>
            <w:r w:rsidR="009F2B8E" w:rsidRPr="007E2470">
              <w:rPr>
                <w:rFonts w:ascii="Calibri" w:eastAsia="Tahoma" w:hAnsi="Calibri" w:cs="Calibri"/>
              </w:rPr>
              <w:t xml:space="preserve"> in 2015.</w:t>
            </w:r>
            <w:r w:rsidR="007E2470">
              <w:rPr>
                <w:rFonts w:ascii="Calibri" w:eastAsia="Tahoma" w:hAnsi="Calibri" w:cs="Calibri"/>
              </w:rPr>
              <w:t xml:space="preserve">  </w:t>
            </w:r>
          </w:p>
          <w:p w14:paraId="7EE5B403" w14:textId="77777777" w:rsidR="00580FDB" w:rsidRDefault="007E2470" w:rsidP="005B4A0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</w:rPr>
            </w:pPr>
            <w:r w:rsidRPr="00115F52">
              <w:rPr>
                <w:rFonts w:ascii="Calibri" w:eastAsia="Tahoma" w:hAnsi="Calibri" w:cs="Calibri"/>
                <w:b/>
                <w:bCs/>
              </w:rPr>
              <w:t xml:space="preserve">NCC ‘A’ </w:t>
            </w:r>
            <w:proofErr w:type="gramStart"/>
            <w:r w:rsidRPr="00115F52">
              <w:rPr>
                <w:rFonts w:ascii="Calibri" w:eastAsia="Tahoma" w:hAnsi="Calibri" w:cs="Calibri"/>
                <w:b/>
                <w:bCs/>
              </w:rPr>
              <w:t>Certificat</w:t>
            </w:r>
            <w:r w:rsidR="00115F52" w:rsidRPr="00115F52">
              <w:rPr>
                <w:rFonts w:ascii="Calibri" w:eastAsia="Tahoma" w:hAnsi="Calibri" w:cs="Calibri"/>
                <w:b/>
                <w:bCs/>
              </w:rPr>
              <w:t>e</w:t>
            </w:r>
            <w:r w:rsidR="00115F52" w:rsidRPr="00115F52">
              <w:rPr>
                <w:rFonts w:ascii="Calibri" w:eastAsia="Tahoma" w:hAnsi="Calibri" w:cs="Calibri"/>
              </w:rPr>
              <w:t xml:space="preserve"> :</w:t>
            </w:r>
            <w:proofErr w:type="gramEnd"/>
            <w:r w:rsidR="00115F52" w:rsidRPr="00115F52">
              <w:rPr>
                <w:rFonts w:ascii="Calibri" w:eastAsia="Tahoma" w:hAnsi="Calibri" w:cs="Calibri"/>
              </w:rPr>
              <w:t xml:space="preserve"> </w:t>
            </w:r>
            <w:r w:rsidR="00115F52" w:rsidRPr="00115F52">
              <w:rPr>
                <w:rFonts w:ascii="Calibri" w:hAnsi="Calibri" w:cs="Calibri"/>
              </w:rPr>
              <w:t xml:space="preserve">Got NCC "A" Certificate for representing 13 </w:t>
            </w:r>
            <w:proofErr w:type="spellStart"/>
            <w:r w:rsidR="00115F52" w:rsidRPr="00115F52">
              <w:rPr>
                <w:rFonts w:ascii="Calibri" w:hAnsi="Calibri" w:cs="Calibri"/>
              </w:rPr>
              <w:t>mp</w:t>
            </w:r>
            <w:proofErr w:type="spellEnd"/>
          </w:p>
          <w:p w14:paraId="38D6FC83" w14:textId="3C4B7023" w:rsidR="00115F52" w:rsidRPr="005B4A09" w:rsidRDefault="00115F52" w:rsidP="005B4A0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eastAsia="Tahoma" w:hAnsi="Calibri" w:cs="Calibri"/>
              </w:rPr>
            </w:pPr>
            <w:r w:rsidRPr="00115F52">
              <w:rPr>
                <w:rFonts w:ascii="Calibri" w:hAnsi="Calibri" w:cs="Calibri"/>
              </w:rPr>
              <w:t xml:space="preserve">battalion </w:t>
            </w:r>
            <w:proofErr w:type="spellStart"/>
            <w:r w:rsidRPr="00115F52">
              <w:rPr>
                <w:rFonts w:ascii="Calibri" w:hAnsi="Calibri" w:cs="Calibri"/>
              </w:rPr>
              <w:t>Hoshangabad</w:t>
            </w:r>
            <w:proofErr w:type="spellEnd"/>
            <w:r w:rsidRPr="00115F52">
              <w:rPr>
                <w:rFonts w:ascii="Calibri" w:hAnsi="Calibri" w:cs="Calibri"/>
              </w:rPr>
              <w:t xml:space="preserve"> in divisional camp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263A4AAB" w14:textId="77777777" w:rsidR="003556F9" w:rsidRDefault="003556F9" w:rsidP="005B4A09">
      <w:pPr>
        <w:tabs>
          <w:tab w:val="left" w:pos="990"/>
        </w:tabs>
      </w:pPr>
    </w:p>
    <w:sectPr w:rsidR="003556F9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261C" w14:textId="77777777" w:rsidR="00EF0E18" w:rsidRDefault="00EF0E18" w:rsidP="000C45FF">
      <w:r>
        <w:separator/>
      </w:r>
    </w:p>
  </w:endnote>
  <w:endnote w:type="continuationSeparator" w:id="0">
    <w:p w14:paraId="2875832E" w14:textId="77777777" w:rsidR="00EF0E18" w:rsidRDefault="00EF0E1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FA3F" w14:textId="77777777" w:rsidR="00EF0E18" w:rsidRDefault="00EF0E18" w:rsidP="000C45FF">
      <w:r>
        <w:separator/>
      </w:r>
    </w:p>
  </w:footnote>
  <w:footnote w:type="continuationSeparator" w:id="0">
    <w:p w14:paraId="558F579B" w14:textId="77777777" w:rsidR="00EF0E18" w:rsidRDefault="00EF0E1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908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2605D5" wp14:editId="78BA8CA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384"/>
    <w:multiLevelType w:val="hybridMultilevel"/>
    <w:tmpl w:val="FD901D20"/>
    <w:lvl w:ilvl="0" w:tplc="400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" w15:restartNumberingAfterBreak="0">
    <w:nsid w:val="134D1859"/>
    <w:multiLevelType w:val="multilevel"/>
    <w:tmpl w:val="950A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76E6"/>
    <w:multiLevelType w:val="multilevel"/>
    <w:tmpl w:val="47E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52E7"/>
    <w:multiLevelType w:val="hybridMultilevel"/>
    <w:tmpl w:val="C8FC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22E8F"/>
    <w:multiLevelType w:val="multilevel"/>
    <w:tmpl w:val="C59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860CA"/>
    <w:multiLevelType w:val="hybridMultilevel"/>
    <w:tmpl w:val="D16CBCDA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D9C4BA3"/>
    <w:multiLevelType w:val="hybridMultilevel"/>
    <w:tmpl w:val="D812D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A5160"/>
    <w:multiLevelType w:val="hybridMultilevel"/>
    <w:tmpl w:val="2C24D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1EBB"/>
    <w:multiLevelType w:val="hybridMultilevel"/>
    <w:tmpl w:val="447A689E"/>
    <w:lvl w:ilvl="0" w:tplc="F6409122">
      <w:start w:val="1"/>
      <w:numFmt w:val="bullet"/>
      <w:lvlText w:val=""/>
      <w:lvlJc w:val="left"/>
      <w:pPr>
        <w:ind w:left="72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0DD6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2773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29560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A3A82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C3484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0E958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2F1C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4D2C8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5B6CA7"/>
    <w:multiLevelType w:val="multilevel"/>
    <w:tmpl w:val="055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532CC"/>
    <w:multiLevelType w:val="hybridMultilevel"/>
    <w:tmpl w:val="CF6CE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18188">
    <w:abstractNumId w:val="2"/>
  </w:num>
  <w:num w:numId="2" w16cid:durableId="975186859">
    <w:abstractNumId w:val="10"/>
  </w:num>
  <w:num w:numId="3" w16cid:durableId="127013556">
    <w:abstractNumId w:val="7"/>
  </w:num>
  <w:num w:numId="4" w16cid:durableId="105974587">
    <w:abstractNumId w:val="0"/>
  </w:num>
  <w:num w:numId="5" w16cid:durableId="562910679">
    <w:abstractNumId w:val="3"/>
  </w:num>
  <w:num w:numId="6" w16cid:durableId="1019968273">
    <w:abstractNumId w:val="9"/>
  </w:num>
  <w:num w:numId="7" w16cid:durableId="897207806">
    <w:abstractNumId w:val="4"/>
  </w:num>
  <w:num w:numId="8" w16cid:durableId="2009751238">
    <w:abstractNumId w:val="1"/>
  </w:num>
  <w:num w:numId="9" w16cid:durableId="507597209">
    <w:abstractNumId w:val="5"/>
  </w:num>
  <w:num w:numId="10" w16cid:durableId="296836785">
    <w:abstractNumId w:val="8"/>
  </w:num>
  <w:num w:numId="11" w16cid:durableId="1261530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F0"/>
    <w:rsid w:val="00036450"/>
    <w:rsid w:val="00094499"/>
    <w:rsid w:val="000A340D"/>
    <w:rsid w:val="000C45FF"/>
    <w:rsid w:val="000E3FD1"/>
    <w:rsid w:val="000F2F12"/>
    <w:rsid w:val="00112054"/>
    <w:rsid w:val="00115F52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4E40"/>
    <w:rsid w:val="0030481B"/>
    <w:rsid w:val="003156FC"/>
    <w:rsid w:val="003254B5"/>
    <w:rsid w:val="003556F9"/>
    <w:rsid w:val="0037121F"/>
    <w:rsid w:val="003910D8"/>
    <w:rsid w:val="00391571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0FDB"/>
    <w:rsid w:val="005B4A09"/>
    <w:rsid w:val="005E39D5"/>
    <w:rsid w:val="005F1347"/>
    <w:rsid w:val="00600670"/>
    <w:rsid w:val="0062123A"/>
    <w:rsid w:val="00646E75"/>
    <w:rsid w:val="00655802"/>
    <w:rsid w:val="006771D0"/>
    <w:rsid w:val="006E3157"/>
    <w:rsid w:val="00713467"/>
    <w:rsid w:val="00715FCB"/>
    <w:rsid w:val="00743101"/>
    <w:rsid w:val="00764C9F"/>
    <w:rsid w:val="007775E1"/>
    <w:rsid w:val="007867A0"/>
    <w:rsid w:val="007927F5"/>
    <w:rsid w:val="007E2470"/>
    <w:rsid w:val="007E3144"/>
    <w:rsid w:val="00802CA0"/>
    <w:rsid w:val="008751F0"/>
    <w:rsid w:val="009260CD"/>
    <w:rsid w:val="00940A66"/>
    <w:rsid w:val="00952C25"/>
    <w:rsid w:val="00995124"/>
    <w:rsid w:val="009F2B8E"/>
    <w:rsid w:val="00A2118D"/>
    <w:rsid w:val="00A92DC7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3877"/>
    <w:rsid w:val="00C9578B"/>
    <w:rsid w:val="00CB0055"/>
    <w:rsid w:val="00D2522B"/>
    <w:rsid w:val="00D422DE"/>
    <w:rsid w:val="00D5459D"/>
    <w:rsid w:val="00DA1F4D"/>
    <w:rsid w:val="00DD172A"/>
    <w:rsid w:val="00E17717"/>
    <w:rsid w:val="00E248D0"/>
    <w:rsid w:val="00E25A26"/>
    <w:rsid w:val="00E4381A"/>
    <w:rsid w:val="00E55D74"/>
    <w:rsid w:val="00EF0E1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E4F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2F4E40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76E8B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98E98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276E8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0A34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0A3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%20khade\AppData\Local\Microsoft\Office\16.0\DTS\en-IN%7b25413077-0176-404D-9104-58858FE3B02F%7d\%7bD8369F6E-67EF-4792-BB4C-D6DB8755D67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26FD9DF8949B6810EDCAC9BDC2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4D9AA-7054-4593-8806-8C23469D0DEE}"/>
      </w:docPartPr>
      <w:docPartBody>
        <w:p w:rsidR="000E31C5" w:rsidRDefault="00000000">
          <w:pPr>
            <w:pStyle w:val="FC826FD9DF8949B6810EDCAC9BDC2AE2"/>
          </w:pPr>
          <w:r w:rsidRPr="00CB0055">
            <w:t>Hobbies</w:t>
          </w:r>
        </w:p>
      </w:docPartBody>
    </w:docPart>
    <w:docPart>
      <w:docPartPr>
        <w:name w:val="3EE8250986D64202ABA2D0A31A6BE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FB729-38A0-41FE-8132-67D7D5D727D3}"/>
      </w:docPartPr>
      <w:docPartBody>
        <w:p w:rsidR="000E31C5" w:rsidRDefault="00000000">
          <w:pPr>
            <w:pStyle w:val="3EE8250986D64202ABA2D0A31A6BEDA7"/>
          </w:pPr>
          <w:r w:rsidRPr="00036450">
            <w:t>WORK EXPERIENCE</w:t>
          </w:r>
        </w:p>
      </w:docPartBody>
    </w:docPart>
    <w:docPart>
      <w:docPartPr>
        <w:name w:val="9109FB232C44440CAD66F14F3E91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30CF-608E-4F19-BC9A-D42125AEEF46}"/>
      </w:docPartPr>
      <w:docPartBody>
        <w:p w:rsidR="000E31C5" w:rsidRDefault="00C17A02" w:rsidP="00C17A02">
          <w:pPr>
            <w:pStyle w:val="9109FB232C44440CAD66F14F3E91246E"/>
          </w:pPr>
          <w:r w:rsidRPr="00036450">
            <w:t>EDUCATION</w:t>
          </w:r>
        </w:p>
      </w:docPartBody>
    </w:docPart>
    <w:docPart>
      <w:docPartPr>
        <w:name w:val="5929328CACA6488F8591681C594A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2A1F7-1EE9-4A37-86F7-C9DC894106BE}"/>
      </w:docPartPr>
      <w:docPartBody>
        <w:p w:rsidR="000E31C5" w:rsidRDefault="00C17A02" w:rsidP="00C17A02">
          <w:pPr>
            <w:pStyle w:val="5929328CACA6488F8591681C594A15B8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2"/>
    <w:rsid w:val="000E31C5"/>
    <w:rsid w:val="00351E77"/>
    <w:rsid w:val="00675B5C"/>
    <w:rsid w:val="00797DC2"/>
    <w:rsid w:val="008B0BAD"/>
    <w:rsid w:val="00C17A02"/>
    <w:rsid w:val="00C9690A"/>
    <w:rsid w:val="00F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17A0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C826FD9DF8949B6810EDCAC9BDC2AE2">
    <w:name w:val="FC826FD9DF8949B6810EDCAC9BDC2AE2"/>
  </w:style>
  <w:style w:type="paragraph" w:customStyle="1" w:styleId="3EE8250986D64202ABA2D0A31A6BEDA7">
    <w:name w:val="3EE8250986D64202ABA2D0A31A6BEDA7"/>
  </w:style>
  <w:style w:type="character" w:customStyle="1" w:styleId="Heading2Char">
    <w:name w:val="Heading 2 Char"/>
    <w:basedOn w:val="DefaultParagraphFont"/>
    <w:link w:val="Heading2"/>
    <w:uiPriority w:val="9"/>
    <w:rsid w:val="00C17A02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109FB232C44440CAD66F14F3E91246E">
    <w:name w:val="9109FB232C44440CAD66F14F3E91246E"/>
    <w:rsid w:val="00C17A02"/>
  </w:style>
  <w:style w:type="paragraph" w:customStyle="1" w:styleId="5929328CACA6488F8591681C594A15B8">
    <w:name w:val="5929328CACA6488F8591681C594A15B8"/>
    <w:rsid w:val="00C17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B1B4-1098-4D2F-8F0A-6C5C75F2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{D8369F6E-67EF-4792-BB4C-D6DB8755D672}tf00546271_win32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2023-09-23T13:26:00Z</dcterms:created>
  <dcterms:modified xsi:type="dcterms:W3CDTF">2023-09-23T13:26:00Z</dcterms:modified>
</cp:coreProperties>
</file>